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ook w:val="04A0" w:firstRow="1" w:lastRow="0" w:firstColumn="1" w:lastColumn="0" w:noHBand="0" w:noVBand="1"/>
      </w:tblPr>
      <w:tblGrid>
        <w:gridCol w:w="369"/>
        <w:gridCol w:w="4875"/>
        <w:gridCol w:w="5195"/>
        <w:gridCol w:w="361"/>
      </w:tblGrid>
      <w:tr w:rsidR="00265218" w:rsidRPr="003E1C7B" w14:paraId="42A824CD" w14:textId="77777777" w:rsidTr="00C16742">
        <w:trPr>
          <w:trHeight w:val="983"/>
        </w:trPr>
        <w:tc>
          <w:tcPr>
            <w:tcW w:w="171" w:type="pct"/>
            <w:shd w:val="clear" w:color="auto" w:fill="auto"/>
          </w:tcPr>
          <w:p w14:paraId="5840DD48" w14:textId="77777777" w:rsidR="00265218" w:rsidRPr="003E1C7B" w:rsidRDefault="00265218" w:rsidP="00F02AC0">
            <w:pPr>
              <w:pStyle w:val="Titel"/>
              <w:rPr>
                <w:lang w:val="nl-NL"/>
              </w:rPr>
            </w:pPr>
          </w:p>
        </w:tc>
        <w:tc>
          <w:tcPr>
            <w:tcW w:w="2257" w:type="pct"/>
            <w:shd w:val="clear" w:color="auto" w:fill="1F497D" w:themeFill="text2"/>
            <w:vAlign w:val="center"/>
          </w:tcPr>
          <w:p w14:paraId="4B75F2FD" w14:textId="7F2F66EA" w:rsidR="00265218" w:rsidRPr="003E1C7B" w:rsidRDefault="00854AFE" w:rsidP="00F02AC0">
            <w:pPr>
              <w:pStyle w:val="Titel"/>
              <w:rPr>
                <w:lang w:val="nl-NL"/>
              </w:rPr>
            </w:pPr>
            <w:r w:rsidRPr="003E1C7B">
              <w:rPr>
                <w:lang w:val="nl-NL"/>
              </w:rPr>
              <w:t>Intakeformulier</w:t>
            </w:r>
          </w:p>
        </w:tc>
        <w:tc>
          <w:tcPr>
            <w:tcW w:w="2405" w:type="pct"/>
            <w:shd w:val="clear" w:color="auto" w:fill="auto"/>
          </w:tcPr>
          <w:p w14:paraId="06F7B9F7" w14:textId="77777777" w:rsidR="00265218" w:rsidRPr="003E1C7B" w:rsidRDefault="00265218" w:rsidP="00F02AC0">
            <w:pPr>
              <w:pStyle w:val="Titel"/>
              <w:rPr>
                <w:lang w:val="nl-NL"/>
              </w:rPr>
            </w:pPr>
          </w:p>
        </w:tc>
        <w:tc>
          <w:tcPr>
            <w:tcW w:w="167" w:type="pct"/>
            <w:shd w:val="clear" w:color="auto" w:fill="auto"/>
          </w:tcPr>
          <w:p w14:paraId="68A5FB57" w14:textId="77777777" w:rsidR="00265218" w:rsidRPr="003E1C7B" w:rsidRDefault="00265218" w:rsidP="00F02AC0">
            <w:pPr>
              <w:pStyle w:val="Titel"/>
              <w:rPr>
                <w:lang w:val="nl-NL"/>
              </w:rPr>
            </w:pPr>
          </w:p>
        </w:tc>
      </w:tr>
      <w:tr w:rsidR="00BC1B68" w:rsidRPr="003E1C7B" w14:paraId="3A25592C" w14:textId="77777777" w:rsidTr="00F02AC0">
        <w:trPr>
          <w:trHeight w:val="20"/>
        </w:trPr>
        <w:tc>
          <w:tcPr>
            <w:tcW w:w="171" w:type="pct"/>
            <w:shd w:val="clear" w:color="auto" w:fill="auto"/>
          </w:tcPr>
          <w:p w14:paraId="4798B167" w14:textId="77777777" w:rsidR="00BC1B68" w:rsidRPr="003E1C7B" w:rsidRDefault="00BC1B68" w:rsidP="00F02AC0">
            <w:pPr>
              <w:pStyle w:val="Text"/>
              <w:spacing w:after="0"/>
              <w:rPr>
                <w:lang w:val="nl-NL"/>
              </w:rPr>
            </w:pPr>
          </w:p>
        </w:tc>
        <w:tc>
          <w:tcPr>
            <w:tcW w:w="4662" w:type="pct"/>
            <w:gridSpan w:val="2"/>
            <w:shd w:val="clear" w:color="auto" w:fill="auto"/>
          </w:tcPr>
          <w:p w14:paraId="47DA8998" w14:textId="77777777" w:rsidR="00BC1B68" w:rsidRPr="003E1C7B" w:rsidRDefault="00BC1B68" w:rsidP="00F02AC0">
            <w:pPr>
              <w:pStyle w:val="Text"/>
              <w:spacing w:after="0"/>
              <w:rPr>
                <w:lang w:val="nl-NL"/>
              </w:rPr>
            </w:pPr>
          </w:p>
        </w:tc>
        <w:tc>
          <w:tcPr>
            <w:tcW w:w="167" w:type="pct"/>
            <w:shd w:val="clear" w:color="auto" w:fill="auto"/>
          </w:tcPr>
          <w:p w14:paraId="25DD6982" w14:textId="77777777" w:rsidR="00BC1B68" w:rsidRPr="003E1C7B" w:rsidRDefault="00BC1B68" w:rsidP="00F02AC0">
            <w:pPr>
              <w:pStyle w:val="Text"/>
              <w:spacing w:after="0"/>
              <w:rPr>
                <w:lang w:val="nl-NL"/>
              </w:rPr>
            </w:pPr>
          </w:p>
        </w:tc>
      </w:tr>
      <w:tr w:rsidR="00265218" w:rsidRPr="003E1C7B" w14:paraId="376AE76C" w14:textId="77777777" w:rsidTr="002D3842">
        <w:trPr>
          <w:trHeight w:val="10262"/>
        </w:trPr>
        <w:tc>
          <w:tcPr>
            <w:tcW w:w="171" w:type="pct"/>
            <w:shd w:val="clear" w:color="auto" w:fill="auto"/>
          </w:tcPr>
          <w:p w14:paraId="45DAC89F" w14:textId="77777777" w:rsidR="00265218" w:rsidRPr="003E1C7B" w:rsidRDefault="00265218" w:rsidP="00F02AC0">
            <w:pPr>
              <w:pStyle w:val="Text"/>
              <w:rPr>
                <w:lang w:val="nl-NL"/>
              </w:rPr>
            </w:pPr>
          </w:p>
        </w:tc>
        <w:tc>
          <w:tcPr>
            <w:tcW w:w="4662" w:type="pct"/>
            <w:gridSpan w:val="2"/>
            <w:shd w:val="clear" w:color="auto" w:fill="auto"/>
          </w:tcPr>
          <w:p w14:paraId="3A94E680" w14:textId="77777777" w:rsidR="00265218" w:rsidRPr="004848D6" w:rsidRDefault="00AE57F0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en-GB"/>
              </w:rPr>
            </w:pPr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Lorem ipsum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dolor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sit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amet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,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consectetur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adipiscing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elit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,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sed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do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eiusmod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tempor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incididunt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ut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labore et dolore magna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aliqua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. Ut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enim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ad minim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veniam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,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quis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nostrud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exercitation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ullamco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laboris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nisi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ut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aliquip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ex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ea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commodo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consequat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. Duis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aute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irure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dolor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in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reprehenderit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in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voluptate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velit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esse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cillum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dolore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eu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fugiat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nulla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pariatur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.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Excepteur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sint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occaecat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cupidatat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non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proident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, sunt in culpa qui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officia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deserunt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mollit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anim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id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est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 xml:space="preserve"> </w:t>
            </w:r>
            <w:proofErr w:type="spellStart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laborum</w:t>
            </w:r>
            <w:proofErr w:type="spellEnd"/>
            <w:r w:rsidRPr="004848D6">
              <w:rPr>
                <w:rFonts w:ascii="Roboto" w:hAnsi="Roboto"/>
                <w:i w:val="0"/>
                <w:iCs w:val="0"/>
                <w:color w:val="auto"/>
                <w:lang w:val="en-GB"/>
              </w:rPr>
              <w:t>.</w:t>
            </w:r>
          </w:p>
          <w:p w14:paraId="0EC22E28" w14:textId="0F2DDB85" w:rsidR="0009608E" w:rsidRPr="003E1C7B" w:rsidRDefault="0009608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  <w:r w:rsidRPr="003E1C7B">
              <w:rPr>
                <w:rFonts w:ascii="Roboto" w:hAnsi="Roboto"/>
                <w:b/>
                <w:bCs/>
                <w:i w:val="0"/>
                <w:iCs w:val="0"/>
                <w:color w:val="auto"/>
                <w:lang w:val="nl-NL"/>
              </w:rPr>
              <w:t>Datum:</w:t>
            </w:r>
            <w:r w:rsidRPr="003E1C7B">
              <w:rPr>
                <w:rFonts w:ascii="Roboto" w:hAnsi="Roboto"/>
                <w:i w:val="0"/>
                <w:iCs w:val="0"/>
                <w:color w:val="auto"/>
                <w:lang w:val="nl-NL"/>
              </w:rPr>
              <w:t xml:space="preserve"> 10/5/2022</w:t>
            </w:r>
          </w:p>
          <w:tbl>
            <w:tblPr>
              <w:tblStyle w:val="Tabel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97"/>
              <w:gridCol w:w="7347"/>
            </w:tblGrid>
            <w:tr w:rsidR="0009608E" w:rsidRPr="003E1C7B" w14:paraId="61F18023" w14:textId="77777777" w:rsidTr="00A873DE">
              <w:tc>
                <w:tcPr>
                  <w:tcW w:w="9844" w:type="dxa"/>
                  <w:gridSpan w:val="2"/>
                </w:tcPr>
                <w:p w14:paraId="5068DCF5" w14:textId="00427013" w:rsidR="0009608E" w:rsidRPr="003E1C7B" w:rsidRDefault="0009608E" w:rsidP="00A873DE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Persoongegevens</w:t>
                  </w:r>
                  <w:proofErr w:type="spellEnd"/>
                </w:p>
              </w:tc>
            </w:tr>
            <w:tr w:rsidR="00F76618" w:rsidRPr="003E1C7B" w14:paraId="009334BF" w14:textId="77777777" w:rsidTr="00F26BAC">
              <w:tc>
                <w:tcPr>
                  <w:tcW w:w="2497" w:type="dxa"/>
                </w:tcPr>
                <w:p w14:paraId="08CDB674" w14:textId="18645BE2" w:rsidR="00AE57F0" w:rsidRPr="003E1C7B" w:rsidRDefault="00536899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Achternaam</w:t>
                  </w:r>
                </w:p>
              </w:tc>
              <w:tc>
                <w:tcPr>
                  <w:tcW w:w="7347" w:type="dxa"/>
                  <w:tcBorders>
                    <w:bottom w:val="single" w:sz="4" w:space="0" w:color="auto"/>
                  </w:tcBorders>
                </w:tcPr>
                <w:p w14:paraId="56DD3DA8" w14:textId="6562573C" w:rsidR="00AE57F0" w:rsidRPr="003E1C7B" w:rsidRDefault="00465579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De Watergans</w:t>
                  </w:r>
                </w:p>
              </w:tc>
            </w:tr>
            <w:tr w:rsidR="00F76618" w:rsidRPr="003E1C7B" w14:paraId="15A0CBA4" w14:textId="77777777" w:rsidTr="00F26BAC">
              <w:tc>
                <w:tcPr>
                  <w:tcW w:w="2497" w:type="dxa"/>
                </w:tcPr>
                <w:p w14:paraId="2A5B2747" w14:textId="1BD9EB9A" w:rsidR="00AE57F0" w:rsidRPr="003E1C7B" w:rsidRDefault="00654C64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Voorletters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05FEA8DD" w14:textId="08B979D5" w:rsidR="00AE57F0" w:rsidRPr="003E1C7B" w:rsidRDefault="00465579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H</w:t>
                  </w:r>
                </w:p>
              </w:tc>
            </w:tr>
            <w:tr w:rsidR="00F76618" w:rsidRPr="003E1C7B" w14:paraId="5E79C639" w14:textId="77777777" w:rsidTr="00F26BAC">
              <w:tc>
                <w:tcPr>
                  <w:tcW w:w="2497" w:type="dxa"/>
                </w:tcPr>
                <w:p w14:paraId="54B107E3" w14:textId="415A37EF" w:rsidR="00AE57F0" w:rsidRPr="003E1C7B" w:rsidRDefault="00FD6D4E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Roepnaam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26888597" w14:textId="470B3E32" w:rsidR="00AE57F0" w:rsidRPr="003E1C7B" w:rsidRDefault="00465579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Hans</w:t>
                  </w:r>
                </w:p>
              </w:tc>
            </w:tr>
            <w:tr w:rsidR="00FD6D4E" w:rsidRPr="003E1C7B" w14:paraId="167F618D" w14:textId="77777777" w:rsidTr="00F26BAC">
              <w:tc>
                <w:tcPr>
                  <w:tcW w:w="2497" w:type="dxa"/>
                </w:tcPr>
                <w:p w14:paraId="30E10CA8" w14:textId="0685AB57" w:rsidR="00FD6D4E" w:rsidRPr="003E1C7B" w:rsidRDefault="00FD6D4E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Geboortedatum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44AF5C94" w14:textId="130B79B5" w:rsidR="00B73CC5" w:rsidRPr="003E1C7B" w:rsidRDefault="00465579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19-01-1968</w:t>
                  </w:r>
                </w:p>
              </w:tc>
            </w:tr>
            <w:tr w:rsidR="00B73CC5" w:rsidRPr="003E1C7B" w14:paraId="5397C6BC" w14:textId="77777777" w:rsidTr="00F26BAC">
              <w:tc>
                <w:tcPr>
                  <w:tcW w:w="2497" w:type="dxa"/>
                </w:tcPr>
                <w:p w14:paraId="45D7902F" w14:textId="510AD723" w:rsidR="00B73CC5" w:rsidRPr="003E1C7B" w:rsidRDefault="00B73CC5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Geslacht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9C3476B" w14:textId="3A48DB7D" w:rsidR="00E30FC3" w:rsidRPr="003E1C7B" w:rsidRDefault="00465579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M</w:t>
                  </w:r>
                </w:p>
              </w:tc>
            </w:tr>
            <w:tr w:rsidR="00E30FC3" w:rsidRPr="003E1C7B" w14:paraId="10795BEE" w14:textId="77777777" w:rsidTr="00F26BAC">
              <w:tc>
                <w:tcPr>
                  <w:tcW w:w="2497" w:type="dxa"/>
                </w:tcPr>
                <w:p w14:paraId="0D33E509" w14:textId="27EC2BD7" w:rsidR="00E30FC3" w:rsidRPr="003E1C7B" w:rsidRDefault="00E30FC3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Beroep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1AE64F35" w14:textId="1D984CBC" w:rsidR="00E30FC3" w:rsidRPr="003E1C7B" w:rsidRDefault="00465579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Gans</w:t>
                  </w:r>
                </w:p>
              </w:tc>
            </w:tr>
            <w:tr w:rsidR="00E30FC3" w:rsidRPr="003E1C7B" w14:paraId="3B9280D8" w14:textId="77777777" w:rsidTr="00F26BAC">
              <w:tc>
                <w:tcPr>
                  <w:tcW w:w="2497" w:type="dxa"/>
                </w:tcPr>
                <w:p w14:paraId="2B7D02F4" w14:textId="2A5A8D94" w:rsidR="00E30FC3" w:rsidRPr="003E1C7B" w:rsidRDefault="00E30FC3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Burgerlijke staat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5E70AB4" w14:textId="0B8F8D14" w:rsidR="00E30FC3" w:rsidRPr="003E1C7B" w:rsidRDefault="00465579" w:rsidP="00A61E98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Ongehuwd</w:t>
                  </w:r>
                </w:p>
              </w:tc>
            </w:tr>
          </w:tbl>
          <w:p w14:paraId="13640D3C" w14:textId="77777777" w:rsidR="00AE57F0" w:rsidRPr="003E1C7B" w:rsidRDefault="00AE57F0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tbl>
            <w:tblPr>
              <w:tblStyle w:val="Tabel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97"/>
              <w:gridCol w:w="7347"/>
            </w:tblGrid>
            <w:tr w:rsidR="002C758F" w:rsidRPr="003E1C7B" w14:paraId="0C4F674B" w14:textId="77777777" w:rsidTr="0097430C">
              <w:tc>
                <w:tcPr>
                  <w:tcW w:w="9844" w:type="dxa"/>
                  <w:gridSpan w:val="2"/>
                </w:tcPr>
                <w:p w14:paraId="1C8DF07B" w14:textId="69EB5494" w:rsidR="002C758F" w:rsidRPr="003E1C7B" w:rsidRDefault="002C758F" w:rsidP="002C758F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Adresgegevens</w:t>
                  </w:r>
                </w:p>
              </w:tc>
            </w:tr>
            <w:tr w:rsidR="002C758F" w:rsidRPr="003E1C7B" w14:paraId="51C53795" w14:textId="77777777" w:rsidTr="00F26BAC">
              <w:tc>
                <w:tcPr>
                  <w:tcW w:w="2497" w:type="dxa"/>
                </w:tcPr>
                <w:p w14:paraId="5D3A5C18" w14:textId="7866E87C" w:rsidR="002C758F" w:rsidRPr="003E1C7B" w:rsidRDefault="002C758F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Straatnaam</w:t>
                  </w:r>
                </w:p>
              </w:tc>
              <w:tc>
                <w:tcPr>
                  <w:tcW w:w="7347" w:type="dxa"/>
                  <w:tcBorders>
                    <w:bottom w:val="single" w:sz="4" w:space="0" w:color="auto"/>
                  </w:tcBorders>
                </w:tcPr>
                <w:p w14:paraId="22EBF93C" w14:textId="07F0ADE0" w:rsidR="002C758F" w:rsidRPr="003E1C7B" w:rsidRDefault="00465579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Ganzenlaan</w:t>
                  </w:r>
                </w:p>
              </w:tc>
            </w:tr>
            <w:tr w:rsidR="002C758F" w:rsidRPr="003E1C7B" w14:paraId="427C09CE" w14:textId="77777777" w:rsidTr="00F26BAC">
              <w:tc>
                <w:tcPr>
                  <w:tcW w:w="2497" w:type="dxa"/>
                </w:tcPr>
                <w:p w14:paraId="15F21F3B" w14:textId="1EF1E0B3" w:rsidR="002C758F" w:rsidRPr="003E1C7B" w:rsidRDefault="002C758F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Huisnummer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04A4D495" w14:textId="570A2E46" w:rsidR="002C758F" w:rsidRPr="003E1C7B" w:rsidRDefault="00465579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21</w:t>
                  </w:r>
                </w:p>
              </w:tc>
            </w:tr>
            <w:tr w:rsidR="002C758F" w:rsidRPr="003E1C7B" w14:paraId="114408C4" w14:textId="77777777" w:rsidTr="00F26BAC">
              <w:tc>
                <w:tcPr>
                  <w:tcW w:w="2497" w:type="dxa"/>
                </w:tcPr>
                <w:p w14:paraId="2B910E16" w14:textId="4045EC0C" w:rsidR="002C758F" w:rsidRPr="003E1C7B" w:rsidRDefault="00EB37FE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Postcode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6D62B32" w14:textId="5954FE49" w:rsidR="002C758F" w:rsidRPr="003E1C7B" w:rsidRDefault="00465579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2121GG</w:t>
                  </w:r>
                </w:p>
              </w:tc>
            </w:tr>
            <w:tr w:rsidR="002C758F" w:rsidRPr="003E1C7B" w14:paraId="74F316D3" w14:textId="77777777" w:rsidTr="00F26BAC">
              <w:tc>
                <w:tcPr>
                  <w:tcW w:w="2497" w:type="dxa"/>
                </w:tcPr>
                <w:p w14:paraId="7A10F462" w14:textId="557D6AF7" w:rsidR="002C758F" w:rsidRPr="003E1C7B" w:rsidRDefault="00EB37FE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Woonplaats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77C41BE" w14:textId="68765BF8" w:rsidR="002C758F" w:rsidRPr="003E1C7B" w:rsidRDefault="00465579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Waterland</w:t>
                  </w:r>
                </w:p>
              </w:tc>
            </w:tr>
            <w:tr w:rsidR="002C758F" w:rsidRPr="003E1C7B" w14:paraId="1AC3C61E" w14:textId="77777777" w:rsidTr="00F26BAC">
              <w:tc>
                <w:tcPr>
                  <w:tcW w:w="2497" w:type="dxa"/>
                </w:tcPr>
                <w:p w14:paraId="2CBF7FC9" w14:textId="20F315A5" w:rsidR="002C758F" w:rsidRPr="003E1C7B" w:rsidRDefault="00E94F81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Telefoonnr.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4996017C" w14:textId="317BC3FD" w:rsidR="002C758F" w:rsidRPr="003E1C7B" w:rsidRDefault="00465579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0696961761</w:t>
                  </w:r>
                </w:p>
              </w:tc>
            </w:tr>
            <w:tr w:rsidR="002C758F" w:rsidRPr="003E1C7B" w14:paraId="2A4B9599" w14:textId="77777777" w:rsidTr="00F26BAC">
              <w:tc>
                <w:tcPr>
                  <w:tcW w:w="2497" w:type="dxa"/>
                </w:tcPr>
                <w:p w14:paraId="78B5509B" w14:textId="477D6111" w:rsidR="002C758F" w:rsidRPr="003E1C7B" w:rsidRDefault="00EB37FE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E-mail</w:t>
                  </w:r>
                </w:p>
              </w:tc>
              <w:tc>
                <w:tcPr>
                  <w:tcW w:w="7347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5EE24A5C" w14:textId="71FCD33F" w:rsidR="002C758F" w:rsidRPr="003E1C7B" w:rsidRDefault="00465579" w:rsidP="002C758F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mijngoudvisverdrinkt@water.nl</w:t>
                  </w:r>
                </w:p>
              </w:tc>
            </w:tr>
          </w:tbl>
          <w:p w14:paraId="50DA61BC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722739B2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76B02E09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20CD750F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6669982B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17C4509D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23DE29CF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41304C4A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0A4BF4DA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69066D0E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tbl>
            <w:tblPr>
              <w:tblStyle w:val="Tabelraster"/>
              <w:tblpPr w:leftFromText="141" w:rightFromText="141" w:vertAnchor="text" w:horzAnchor="margin" w:tblpY="88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10"/>
              <w:gridCol w:w="7444"/>
            </w:tblGrid>
            <w:tr w:rsidR="006A46AE" w:rsidRPr="003E1C7B" w14:paraId="4059DE05" w14:textId="77777777" w:rsidTr="00355E5F">
              <w:tc>
                <w:tcPr>
                  <w:tcW w:w="9854" w:type="dxa"/>
                  <w:gridSpan w:val="2"/>
                </w:tcPr>
                <w:p w14:paraId="68A295CE" w14:textId="68211093" w:rsidR="006A46AE" w:rsidRPr="003E1C7B" w:rsidRDefault="00C67B0A" w:rsidP="006A46AE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Verzekeringsgegevens en BSN-nummer</w:t>
                  </w:r>
                </w:p>
              </w:tc>
            </w:tr>
            <w:tr w:rsidR="00355E5F" w:rsidRPr="003E1C7B" w14:paraId="0EDECFBE" w14:textId="77777777" w:rsidTr="00355E5F">
              <w:tc>
                <w:tcPr>
                  <w:tcW w:w="2410" w:type="dxa"/>
                </w:tcPr>
                <w:p w14:paraId="52A74C05" w14:textId="5C3DA552" w:rsidR="006A46AE" w:rsidRPr="003E1C7B" w:rsidRDefault="00355E5F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Naam zorgverzekeraar</w:t>
                  </w:r>
                </w:p>
              </w:tc>
              <w:tc>
                <w:tcPr>
                  <w:tcW w:w="7444" w:type="dxa"/>
                  <w:tcBorders>
                    <w:bottom w:val="single" w:sz="4" w:space="0" w:color="auto"/>
                  </w:tcBorders>
                </w:tcPr>
                <w:p w14:paraId="771C2C5C" w14:textId="0D90D06E" w:rsidR="006A46AE" w:rsidRPr="003E1C7B" w:rsidRDefault="00465579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Goudvis Leeft</w:t>
                  </w:r>
                </w:p>
              </w:tc>
            </w:tr>
            <w:tr w:rsidR="00355E5F" w:rsidRPr="003E1C7B" w14:paraId="279736E2" w14:textId="77777777" w:rsidTr="00355E5F">
              <w:tc>
                <w:tcPr>
                  <w:tcW w:w="2410" w:type="dxa"/>
                </w:tcPr>
                <w:p w14:paraId="14D46B7E" w14:textId="7CD5F2A8" w:rsidR="006A46AE" w:rsidRPr="003E1C7B" w:rsidRDefault="00EC2EAE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Verzekeringsnummer</w:t>
                  </w:r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342C6E7B" w14:textId="3C06394D" w:rsidR="006A46AE" w:rsidRPr="003E1C7B" w:rsidRDefault="00465579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1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3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21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42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71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39</w:t>
                  </w:r>
                </w:p>
              </w:tc>
            </w:tr>
            <w:tr w:rsidR="00355E5F" w:rsidRPr="003E1C7B" w14:paraId="45042F9C" w14:textId="77777777" w:rsidTr="00355E5F">
              <w:tc>
                <w:tcPr>
                  <w:tcW w:w="2410" w:type="dxa"/>
                </w:tcPr>
                <w:p w14:paraId="6F21398A" w14:textId="6E160A59" w:rsidR="006A46AE" w:rsidRPr="003E1C7B" w:rsidRDefault="00297472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Verzekering begindatum</w:t>
                  </w:r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68A9613C" w14:textId="0D2265F5" w:rsidR="006A46AE" w:rsidRPr="003E1C7B" w:rsidRDefault="00465579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01-01-2023</w:t>
                  </w:r>
                </w:p>
              </w:tc>
            </w:tr>
            <w:tr w:rsidR="000B7CDB" w:rsidRPr="003E1C7B" w14:paraId="2CA4F087" w14:textId="77777777" w:rsidTr="00355E5F">
              <w:tc>
                <w:tcPr>
                  <w:tcW w:w="2410" w:type="dxa"/>
                </w:tcPr>
                <w:p w14:paraId="6AF0459B" w14:textId="2690FAFA" w:rsidR="000B7CDB" w:rsidRPr="003E1C7B" w:rsidRDefault="000B7CDB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B</w:t>
                  </w:r>
                  <w:r w:rsidR="001B7115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urger</w:t>
                  </w:r>
                  <w:r w:rsidR="002A1DDE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</w:t>
                  </w:r>
                  <w:r w:rsidR="001B7115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Service</w:t>
                  </w:r>
                  <w:r w:rsidR="002A1DDE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</w:t>
                  </w:r>
                  <w:r w:rsidR="001B7115"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Nummer</w:t>
                  </w:r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1EAB4C90" w14:textId="15F41A4E" w:rsidR="000B7CDB" w:rsidRPr="003E1C7B" w:rsidRDefault="00465579" w:rsidP="006A46AE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80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67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4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9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69</w:t>
                  </w: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7</w:t>
                  </w:r>
                </w:p>
              </w:tc>
            </w:tr>
          </w:tbl>
          <w:p w14:paraId="724BDA9A" w14:textId="77777777" w:rsidR="006A46AE" w:rsidRPr="003E1C7B" w:rsidRDefault="006A46AE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71168D4F" w14:textId="77777777" w:rsidR="00C01DDF" w:rsidRPr="003E1C7B" w:rsidRDefault="00C01DDF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54FF10F1" w14:textId="77777777" w:rsidR="000B7CDB" w:rsidRPr="003E1C7B" w:rsidRDefault="000B7CDB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tbl>
            <w:tblPr>
              <w:tblStyle w:val="Tabelraster"/>
              <w:tblpPr w:leftFromText="141" w:rightFromText="141" w:vertAnchor="text" w:horzAnchor="margin" w:tblpY="280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10"/>
              <w:gridCol w:w="7444"/>
            </w:tblGrid>
            <w:tr w:rsidR="00DC13FB" w:rsidRPr="003E1C7B" w14:paraId="5BB4AF2C" w14:textId="77777777" w:rsidTr="00DC13FB">
              <w:tc>
                <w:tcPr>
                  <w:tcW w:w="9854" w:type="dxa"/>
                  <w:gridSpan w:val="2"/>
                </w:tcPr>
                <w:p w14:paraId="100CF236" w14:textId="335FC83F" w:rsidR="00DC13FB" w:rsidRPr="003E1C7B" w:rsidRDefault="00DC13FB" w:rsidP="00DC13FB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Gegevens huisarts</w:t>
                  </w:r>
                </w:p>
              </w:tc>
            </w:tr>
            <w:tr w:rsidR="00DC13FB" w:rsidRPr="003E1C7B" w14:paraId="2C6AC50D" w14:textId="77777777" w:rsidTr="00DC13FB">
              <w:tc>
                <w:tcPr>
                  <w:tcW w:w="2410" w:type="dxa"/>
                </w:tcPr>
                <w:p w14:paraId="3DB1159C" w14:textId="73A02EEF" w:rsidR="00DC13FB" w:rsidRPr="003E1C7B" w:rsidRDefault="00DC13FB" w:rsidP="00DC13FB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Naam</w:t>
                  </w:r>
                  <w:r w:rsidR="00C87C2C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huisarts</w:t>
                  </w:r>
                </w:p>
              </w:tc>
              <w:tc>
                <w:tcPr>
                  <w:tcW w:w="7444" w:type="dxa"/>
                  <w:tcBorders>
                    <w:bottom w:val="single" w:sz="4" w:space="0" w:color="auto"/>
                  </w:tcBorders>
                </w:tcPr>
                <w:p w14:paraId="4D96C75B" w14:textId="632B2D82" w:rsidR="00DC13FB" w:rsidRPr="003E1C7B" w:rsidRDefault="00465579" w:rsidP="00DC13FB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Heb Je Al Een Paracetamol Geprobeerd</w:t>
                  </w:r>
                </w:p>
              </w:tc>
            </w:tr>
          </w:tbl>
          <w:p w14:paraId="770ADFDE" w14:textId="77777777" w:rsidR="00D255AD" w:rsidRPr="003E1C7B" w:rsidRDefault="00D255AD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371DF514" w14:textId="77777777" w:rsidR="00DC13FB" w:rsidRPr="003E1C7B" w:rsidRDefault="00DC13FB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p w14:paraId="4894389B" w14:textId="77777777" w:rsidR="00DC13FB" w:rsidRPr="003E1C7B" w:rsidRDefault="00DC13FB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nl-NL"/>
              </w:rPr>
            </w:pPr>
          </w:p>
          <w:tbl>
            <w:tblPr>
              <w:tblStyle w:val="Tabelraster"/>
              <w:tblpPr w:leftFromText="141" w:rightFromText="141" w:vertAnchor="text" w:horzAnchor="margin" w:tblpY="110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410"/>
              <w:gridCol w:w="7444"/>
            </w:tblGrid>
            <w:tr w:rsidR="00DC2ECA" w:rsidRPr="003E1C7B" w14:paraId="1A48F003" w14:textId="77777777" w:rsidTr="00DC2ECA">
              <w:tc>
                <w:tcPr>
                  <w:tcW w:w="9854" w:type="dxa"/>
                  <w:gridSpan w:val="2"/>
                </w:tcPr>
                <w:p w14:paraId="2EE4CAE8" w14:textId="130B33F5" w:rsidR="00DC2ECA" w:rsidRPr="003E1C7B" w:rsidRDefault="00DC2ECA" w:rsidP="00DC2ECA">
                  <w:pPr>
                    <w:pStyle w:val="Notes"/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b/>
                      <w:bCs/>
                      <w:i w:val="0"/>
                      <w:iCs w:val="0"/>
                      <w:color w:val="auto"/>
                      <w:lang w:val="nl-NL"/>
                    </w:rPr>
                    <w:t>Medische klachten</w:t>
                  </w:r>
                </w:p>
              </w:tc>
            </w:tr>
            <w:tr w:rsidR="00DC2ECA" w:rsidRPr="003E1C7B" w14:paraId="2A2818C3" w14:textId="77777777" w:rsidTr="00DC2ECA">
              <w:tc>
                <w:tcPr>
                  <w:tcW w:w="2410" w:type="dxa"/>
                </w:tcPr>
                <w:p w14:paraId="7B2C72BC" w14:textId="3840CF4E" w:rsidR="00DC2ECA" w:rsidRPr="003E1C7B" w:rsidRDefault="00DC2ECA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Lorem</w:t>
                  </w:r>
                  <w:proofErr w:type="spellEnd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</w:t>
                  </w: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Ipsum</w:t>
                  </w:r>
                  <w:proofErr w:type="spellEnd"/>
                </w:p>
              </w:tc>
              <w:tc>
                <w:tcPr>
                  <w:tcW w:w="7444" w:type="dxa"/>
                  <w:tcBorders>
                    <w:bottom w:val="single" w:sz="4" w:space="0" w:color="auto"/>
                  </w:tcBorders>
                </w:tcPr>
                <w:p w14:paraId="733A99B8" w14:textId="757288F2" w:rsidR="00DC2ECA" w:rsidRPr="003E1C7B" w:rsidRDefault="00DC2ECA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</w:p>
              </w:tc>
            </w:tr>
            <w:tr w:rsidR="00DC2ECA" w:rsidRPr="003E1C7B" w14:paraId="6799E45C" w14:textId="77777777" w:rsidTr="00DC2ECA">
              <w:tc>
                <w:tcPr>
                  <w:tcW w:w="2410" w:type="dxa"/>
                </w:tcPr>
                <w:p w14:paraId="5F4AC07D" w14:textId="5ADEA07E" w:rsidR="00DC2ECA" w:rsidRPr="003E1C7B" w:rsidRDefault="00FB3C15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Consectetur</w:t>
                  </w:r>
                  <w:proofErr w:type="spellEnd"/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51C75878" w14:textId="0A1EA42B" w:rsidR="00DC2ECA" w:rsidRPr="003E1C7B" w:rsidRDefault="00DC2ECA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</w:p>
              </w:tc>
            </w:tr>
            <w:tr w:rsidR="00DC2ECA" w:rsidRPr="003E1C7B" w14:paraId="7C61D4D0" w14:textId="77777777" w:rsidTr="00DC2ECA">
              <w:tc>
                <w:tcPr>
                  <w:tcW w:w="2410" w:type="dxa"/>
                </w:tcPr>
                <w:p w14:paraId="15DA856D" w14:textId="1BA4298B" w:rsidR="00DC2ECA" w:rsidRPr="003E1C7B" w:rsidRDefault="00574429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Sed</w:t>
                  </w:r>
                  <w:proofErr w:type="spellEnd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 do </w:t>
                  </w: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eiusmod</w:t>
                  </w:r>
                  <w:proofErr w:type="spellEnd"/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7B3D5E91" w14:textId="35AE655E" w:rsidR="00DC2ECA" w:rsidRPr="003E1C7B" w:rsidRDefault="00DC2ECA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</w:p>
              </w:tc>
            </w:tr>
            <w:tr w:rsidR="00DC2ECA" w:rsidRPr="003E1C7B" w14:paraId="6ACAAB00" w14:textId="77777777" w:rsidTr="00DC2ECA">
              <w:tc>
                <w:tcPr>
                  <w:tcW w:w="2410" w:type="dxa"/>
                </w:tcPr>
                <w:p w14:paraId="502E1E61" w14:textId="79BC0C6F" w:rsidR="00DC2ECA" w:rsidRPr="003E1C7B" w:rsidRDefault="00574429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</w:pPr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 xml:space="preserve">Ut </w:t>
                  </w:r>
                  <w:proofErr w:type="spellStart"/>
                  <w:r w:rsidRPr="003E1C7B">
                    <w:rPr>
                      <w:rFonts w:ascii="Roboto" w:hAnsi="Roboto"/>
                      <w:i w:val="0"/>
                      <w:iCs w:val="0"/>
                      <w:color w:val="auto"/>
                      <w:lang w:val="nl-NL"/>
                    </w:rPr>
                    <w:t>labore</w:t>
                  </w:r>
                  <w:proofErr w:type="spellEnd"/>
                </w:p>
              </w:tc>
              <w:tc>
                <w:tcPr>
                  <w:tcW w:w="7444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145061F5" w14:textId="3E6F0466" w:rsidR="00DC2ECA" w:rsidRPr="004848D6" w:rsidRDefault="00DC2ECA" w:rsidP="00DC2ECA">
                  <w:pPr>
                    <w:pStyle w:val="Notes"/>
                    <w:rPr>
                      <w:rFonts w:ascii="Roboto" w:hAnsi="Roboto"/>
                      <w:i w:val="0"/>
                      <w:iCs w:val="0"/>
                      <w:color w:val="auto"/>
                      <w:lang w:val="en-GB"/>
                    </w:rPr>
                  </w:pPr>
                </w:p>
              </w:tc>
            </w:tr>
          </w:tbl>
          <w:p w14:paraId="03D51FDE" w14:textId="77777777" w:rsidR="00DC2ECA" w:rsidRPr="004848D6" w:rsidRDefault="00DC2ECA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en-GB"/>
              </w:rPr>
            </w:pPr>
          </w:p>
          <w:p w14:paraId="6716E882" w14:textId="794C6BEB" w:rsidR="00DC2ECA" w:rsidRPr="004848D6" w:rsidRDefault="00DC2ECA" w:rsidP="00A61E98">
            <w:pPr>
              <w:pStyle w:val="Notes"/>
              <w:rPr>
                <w:rFonts w:ascii="Roboto" w:hAnsi="Roboto"/>
                <w:i w:val="0"/>
                <w:iCs w:val="0"/>
                <w:color w:val="auto"/>
                <w:lang w:val="en-GB"/>
              </w:rPr>
            </w:pPr>
          </w:p>
        </w:tc>
        <w:tc>
          <w:tcPr>
            <w:tcW w:w="167" w:type="pct"/>
            <w:shd w:val="clear" w:color="auto" w:fill="auto"/>
          </w:tcPr>
          <w:p w14:paraId="74E2AF45" w14:textId="77777777" w:rsidR="00265218" w:rsidRPr="004848D6" w:rsidRDefault="00265218" w:rsidP="00F02AC0">
            <w:pPr>
              <w:pStyle w:val="Text"/>
              <w:rPr>
                <w:lang w:val="en-GB"/>
              </w:rPr>
            </w:pPr>
          </w:p>
        </w:tc>
      </w:tr>
    </w:tbl>
    <w:p w14:paraId="1B3CEFBB" w14:textId="77777777" w:rsidR="00463B35" w:rsidRPr="004848D6" w:rsidRDefault="00463B35" w:rsidP="00F02AC0">
      <w:pPr>
        <w:pStyle w:val="BlueBoldText"/>
        <w:rPr>
          <w:lang w:val="en-GB"/>
        </w:rPr>
      </w:pPr>
    </w:p>
    <w:sectPr w:rsidR="00463B35" w:rsidRPr="004848D6" w:rsidSect="00AE3FB7">
      <w:headerReference w:type="default" r:id="rId10"/>
      <w:footerReference w:type="default" r:id="rId11"/>
      <w:pgSz w:w="12240" w:h="15840" w:code="1"/>
      <w:pgMar w:top="1729" w:right="720" w:bottom="1729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798C3" w14:textId="77777777" w:rsidR="00A372B7" w:rsidRDefault="00A372B7" w:rsidP="00F02AC0">
      <w:r>
        <w:separator/>
      </w:r>
    </w:p>
  </w:endnote>
  <w:endnote w:type="continuationSeparator" w:id="0">
    <w:p w14:paraId="32246EB7" w14:textId="77777777" w:rsidR="00A372B7" w:rsidRDefault="00A372B7" w:rsidP="00F02A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F02AC0" w:rsidRPr="00306174" w14:paraId="52E753E4" w14:textId="77777777" w:rsidTr="0079071F">
      <w:trPr>
        <w:trHeight w:val="627"/>
      </w:trPr>
      <w:tc>
        <w:tcPr>
          <w:tcW w:w="3596" w:type="dxa"/>
          <w:shd w:val="clear" w:color="auto" w:fill="auto"/>
          <w:vAlign w:val="center"/>
        </w:tcPr>
        <w:p w14:paraId="516FD096" w14:textId="77777777" w:rsidR="00F02AC0" w:rsidRPr="00306174" w:rsidRDefault="00F02AC0" w:rsidP="00F02AC0">
          <w:pPr>
            <w:pStyle w:val="Contacts"/>
          </w:pPr>
          <w:r w:rsidRPr="00306174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53639691" wp14:editId="2E940A6D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58E62D8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path arrowok="t" o:extrusionok="f" o:connecttype="custom" o:connectlocs="77470,100965;77470,100965;77470,100965;77470,100965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49A1E3A9" w14:textId="77777777" w:rsidR="00F02AC0" w:rsidRPr="00306174" w:rsidRDefault="00F02AC0" w:rsidP="00F02AC0">
          <w:pPr>
            <w:pStyle w:val="Contacts"/>
          </w:pPr>
          <w:r w:rsidRPr="00306174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0060B199" wp14:editId="1889DE53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343DBBE2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62A79AB7" w14:textId="77777777" w:rsidR="00F02AC0" w:rsidRPr="00306174" w:rsidRDefault="00F02AC0" w:rsidP="00F02AC0">
          <w:pPr>
            <w:pStyle w:val="Contacts"/>
          </w:pPr>
          <w:r w:rsidRPr="00306174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7C22E247" wp14:editId="614FBAFA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6838D0D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F02AC0" w:rsidRPr="00306174" w14:paraId="4137DF6F" w14:textId="77777777" w:rsidTr="002D3842">
      <w:tc>
        <w:tcPr>
          <w:tcW w:w="3596" w:type="dxa"/>
          <w:shd w:val="clear" w:color="auto" w:fill="auto"/>
          <w:vAlign w:val="center"/>
        </w:tcPr>
        <w:p w14:paraId="0F8A43DF" w14:textId="77777777" w:rsidR="00F02AC0" w:rsidRPr="00306174" w:rsidRDefault="00F02AC0" w:rsidP="00F02AC0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465A8705" w14:textId="77777777" w:rsidR="00F02AC0" w:rsidRPr="00306174" w:rsidRDefault="00F02AC0" w:rsidP="00F02AC0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19FAAFD3" w14:textId="77777777" w:rsidR="00F02AC0" w:rsidRPr="00306174" w:rsidRDefault="00F02AC0" w:rsidP="00F02AC0">
          <w:pPr>
            <w:pStyle w:val="Contacts"/>
          </w:pPr>
        </w:p>
      </w:tc>
    </w:tr>
    <w:tr w:rsidR="00AE3FB7" w:rsidRPr="00306174" w14:paraId="3106B599" w14:textId="77777777" w:rsidTr="002D3842">
      <w:tc>
        <w:tcPr>
          <w:tcW w:w="3596" w:type="dxa"/>
          <w:shd w:val="clear" w:color="auto" w:fill="auto"/>
          <w:vAlign w:val="center"/>
        </w:tcPr>
        <w:p w14:paraId="17837E7E" w14:textId="78903267" w:rsidR="00AE3FB7" w:rsidRPr="00306174" w:rsidRDefault="006E329B" w:rsidP="00C16742">
          <w:pPr>
            <w:pStyle w:val="Contacts"/>
          </w:pPr>
          <w:r>
            <w:t>Duiven</w:t>
          </w:r>
        </w:p>
      </w:tc>
      <w:tc>
        <w:tcPr>
          <w:tcW w:w="3597" w:type="dxa"/>
          <w:shd w:val="clear" w:color="auto" w:fill="auto"/>
          <w:vAlign w:val="center"/>
        </w:tcPr>
        <w:p w14:paraId="2A986118" w14:textId="35B41AC3" w:rsidR="00AE3FB7" w:rsidRPr="00306174" w:rsidRDefault="006E329B" w:rsidP="00C16742">
          <w:pPr>
            <w:pStyle w:val="Contacts"/>
          </w:pPr>
          <w:r>
            <w:t>06123456</w:t>
          </w:r>
          <w:r w:rsidR="009C63E8">
            <w:t>09</w:t>
          </w:r>
        </w:p>
      </w:tc>
      <w:tc>
        <w:tcPr>
          <w:tcW w:w="3597" w:type="dxa"/>
          <w:shd w:val="clear" w:color="auto" w:fill="auto"/>
          <w:vAlign w:val="center"/>
        </w:tcPr>
        <w:p w14:paraId="32D1ADD6" w14:textId="576AA76A" w:rsidR="00AE3FB7" w:rsidRPr="00306174" w:rsidRDefault="006E329B" w:rsidP="00C16742">
          <w:pPr>
            <w:pStyle w:val="Contacts"/>
          </w:pPr>
          <w:r>
            <w:t>Eenkliniek@kliniek.com</w:t>
          </w:r>
        </w:p>
      </w:tc>
    </w:tr>
  </w:tbl>
  <w:p w14:paraId="697173AA" w14:textId="77777777" w:rsidR="00AE3FB7" w:rsidRDefault="00AE3FB7" w:rsidP="0079071F">
    <w:pPr>
      <w:pStyle w:val="Voettekst"/>
      <w:spacing w:after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1F10F" w14:textId="77777777" w:rsidR="00A372B7" w:rsidRDefault="00A372B7" w:rsidP="00F02AC0">
      <w:r>
        <w:separator/>
      </w:r>
    </w:p>
  </w:footnote>
  <w:footnote w:type="continuationSeparator" w:id="0">
    <w:p w14:paraId="2AF456A1" w14:textId="77777777" w:rsidR="00A372B7" w:rsidRDefault="00A372B7" w:rsidP="00F02A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17674" w14:textId="563DB0C5" w:rsidR="00BC1B68" w:rsidRDefault="00C16742" w:rsidP="00C16742">
    <w:pPr>
      <w:pStyle w:val="Koptekst"/>
      <w:jc w:val="right"/>
    </w:pPr>
    <w:r>
      <w:rPr>
        <w:noProof/>
      </w:rPr>
      <w:t xml:space="preserve"> </w:t>
    </w:r>
    <w:r w:rsidR="00A61E98">
      <w:rPr>
        <w:noProof/>
      </w:rPr>
      <mc:AlternateContent>
        <mc:Choice Requires="wpg">
          <w:drawing>
            <wp:anchor distT="0" distB="0" distL="114300" distR="114300" simplePos="0" relativeHeight="251667968" behindDoc="1" locked="0" layoutInCell="1" allowOverlap="1" wp14:anchorId="2A682BE8" wp14:editId="1B14B21D">
              <wp:simplePos x="0" y="0"/>
              <wp:positionH relativeFrom="column">
                <wp:posOffset>0</wp:posOffset>
              </wp:positionH>
              <wp:positionV relativeFrom="paragraph">
                <wp:posOffset>-1779482</wp:posOffset>
              </wp:positionV>
              <wp:extent cx="6858000" cy="11383010"/>
              <wp:effectExtent l="0" t="0" r="0" b="8890"/>
              <wp:wrapNone/>
              <wp:docPr id="2" name="Group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1383010"/>
                        <a:chOff x="0" y="0"/>
                        <a:chExt cx="6858000" cy="11383010"/>
                      </a:xfrm>
                    </wpg:grpSpPr>
                    <wps:wsp>
                      <wps:cNvPr id="20" name="Rectangle"/>
                      <wps:cNvSpPr>
                        <a:spLocks/>
                      </wps:cNvSpPr>
                      <wps:spPr>
                        <a:xfrm>
                          <a:off x="68580" y="2788920"/>
                          <a:ext cx="6781674" cy="699894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alpha val="20000"/>
                          </a:srgbClr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1" name="Rectangle"/>
                      <wps:cNvSpPr>
                        <a:spLocks/>
                      </wps:cNvSpPr>
                      <wps:spPr>
                        <a:xfrm>
                          <a:off x="0" y="2788920"/>
                          <a:ext cx="6784975" cy="69354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>
                          <a:solidFill>
                            <a:srgbClr val="1F497D">
                              <a:alpha val="30000"/>
                            </a:srgbClr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2" name="Rectangle"/>
                      <wps:cNvSpPr>
                        <a:spLocks/>
                      </wps:cNvSpPr>
                      <wps:spPr>
                        <a:xfrm>
                          <a:off x="0" y="2773680"/>
                          <a:ext cx="6858000" cy="38100"/>
                        </a:xfrm>
                        <a:prstGeom prst="rect">
                          <a:avLst/>
                        </a:prstGeom>
                        <a:solidFill>
                          <a:srgbClr val="1F497D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5" name="Rectangle 5"/>
                      <wps:cNvSpPr/>
                      <wps:spPr>
                        <a:xfrm>
                          <a:off x="0" y="1310640"/>
                          <a:ext cx="6854825" cy="14757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" name="Picture 6" descr="bubble design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alphaModFix amt="4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066" b="58197"/>
                        <a:stretch/>
                      </pic:blipFill>
                      <pic:spPr bwMode="auto">
                        <a:xfrm>
                          <a:off x="0" y="0"/>
                          <a:ext cx="6854825" cy="2799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7" name="Rectangle 17"/>
                      <wps:cNvSpPr/>
                      <wps:spPr>
                        <a:xfrm>
                          <a:off x="0" y="10439400"/>
                          <a:ext cx="6784340" cy="9436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tangle"/>
                      <wps:cNvSpPr>
                        <a:spLocks/>
                      </wps:cNvSpPr>
                      <wps:spPr>
                        <a:xfrm>
                          <a:off x="0" y="10424160"/>
                          <a:ext cx="6785610" cy="3810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4" name="Round Same Side Corner Rectangle 14"/>
                      <wps:cNvSpPr/>
                      <wps:spPr>
                        <a:xfrm rot="10800000">
                          <a:off x="274320" y="1310640"/>
                          <a:ext cx="885825" cy="85725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Shape"/>
                      <wps:cNvSpPr/>
                      <wps:spPr>
                        <a:xfrm>
                          <a:off x="502920" y="1592580"/>
                          <a:ext cx="448311" cy="430531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7011" y="6372"/>
                              </a:moveTo>
                              <a:lnTo>
                                <a:pt x="19825" y="4715"/>
                              </a:lnTo>
                              <a:cubicBezTo>
                                <a:pt x="19091" y="3632"/>
                                <a:pt x="18173" y="2676"/>
                                <a:pt x="17133" y="1912"/>
                              </a:cubicBezTo>
                              <a:lnTo>
                                <a:pt x="15542" y="4842"/>
                              </a:lnTo>
                              <a:cubicBezTo>
                                <a:pt x="16032" y="5225"/>
                                <a:pt x="16582" y="5735"/>
                                <a:pt x="17011" y="6372"/>
                              </a:cubicBezTo>
                              <a:close/>
                              <a:moveTo>
                                <a:pt x="18357" y="9940"/>
                              </a:moveTo>
                              <a:lnTo>
                                <a:pt x="21600" y="9940"/>
                              </a:lnTo>
                              <a:cubicBezTo>
                                <a:pt x="21478" y="8602"/>
                                <a:pt x="21172" y="7264"/>
                                <a:pt x="20621" y="6117"/>
                              </a:cubicBezTo>
                              <a:lnTo>
                                <a:pt x="17867" y="7773"/>
                              </a:lnTo>
                              <a:cubicBezTo>
                                <a:pt x="18112" y="8474"/>
                                <a:pt x="18235" y="9175"/>
                                <a:pt x="18357" y="9940"/>
                              </a:cubicBezTo>
                              <a:close/>
                              <a:moveTo>
                                <a:pt x="15665" y="1019"/>
                              </a:moveTo>
                              <a:cubicBezTo>
                                <a:pt x="14502" y="446"/>
                                <a:pt x="13278" y="64"/>
                                <a:pt x="11993" y="0"/>
                              </a:cubicBezTo>
                              <a:lnTo>
                                <a:pt x="11993" y="3377"/>
                              </a:lnTo>
                              <a:cubicBezTo>
                                <a:pt x="12727" y="3441"/>
                                <a:pt x="13401" y="3632"/>
                                <a:pt x="14074" y="3950"/>
                              </a:cubicBezTo>
                              <a:lnTo>
                                <a:pt x="15665" y="1019"/>
                              </a:lnTo>
                              <a:close/>
                              <a:moveTo>
                                <a:pt x="11198" y="18287"/>
                              </a:moveTo>
                              <a:cubicBezTo>
                                <a:pt x="9117" y="18287"/>
                                <a:pt x="7159" y="17331"/>
                                <a:pt x="5813" y="15738"/>
                              </a:cubicBezTo>
                              <a:lnTo>
                                <a:pt x="8567" y="14081"/>
                              </a:lnTo>
                              <a:lnTo>
                                <a:pt x="0" y="8920"/>
                              </a:lnTo>
                              <a:lnTo>
                                <a:pt x="0" y="19242"/>
                              </a:lnTo>
                              <a:lnTo>
                                <a:pt x="2998" y="17458"/>
                              </a:lnTo>
                              <a:cubicBezTo>
                                <a:pt x="4956" y="20071"/>
                                <a:pt x="7955" y="21600"/>
                                <a:pt x="11198" y="21600"/>
                              </a:cubicBezTo>
                              <a:cubicBezTo>
                                <a:pt x="16644" y="21600"/>
                                <a:pt x="21172" y="17204"/>
                                <a:pt x="21600" y="11596"/>
                              </a:cubicBezTo>
                              <a:lnTo>
                                <a:pt x="18357" y="11596"/>
                              </a:lnTo>
                              <a:cubicBezTo>
                                <a:pt x="17929" y="15356"/>
                                <a:pt x="14930" y="18287"/>
                                <a:pt x="11198" y="18287"/>
                              </a:cubicBezTo>
                              <a:close/>
                              <a:moveTo>
                                <a:pt x="6914" y="4779"/>
                              </a:moveTo>
                              <a:lnTo>
                                <a:pt x="5324" y="1848"/>
                              </a:lnTo>
                              <a:cubicBezTo>
                                <a:pt x="4283" y="2612"/>
                                <a:pt x="3365" y="3568"/>
                                <a:pt x="2631" y="4651"/>
                              </a:cubicBezTo>
                              <a:lnTo>
                                <a:pt x="5446" y="6308"/>
                              </a:lnTo>
                              <a:cubicBezTo>
                                <a:pt x="5874" y="5735"/>
                                <a:pt x="6364" y="5225"/>
                                <a:pt x="6914" y="4779"/>
                              </a:cubicBezTo>
                              <a:close/>
                              <a:moveTo>
                                <a:pt x="10402" y="3377"/>
                              </a:moveTo>
                              <a:lnTo>
                                <a:pt x="10402" y="0"/>
                              </a:lnTo>
                              <a:cubicBezTo>
                                <a:pt x="9117" y="127"/>
                                <a:pt x="7832" y="446"/>
                                <a:pt x="6731" y="1019"/>
                              </a:cubicBezTo>
                              <a:lnTo>
                                <a:pt x="8322" y="3887"/>
                              </a:lnTo>
                              <a:cubicBezTo>
                                <a:pt x="8934" y="3632"/>
                                <a:pt x="9668" y="3441"/>
                                <a:pt x="10402" y="33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</wp:anchor>
          </w:drawing>
        </mc:Choice>
        <mc:Fallback>
          <w:pict>
            <v:group w14:anchorId="0B35F444" id="Group 2" o:spid="_x0000_s1026" alt="&quot;&quot;" style="position:absolute;margin-left:0;margin-top:-140.1pt;width:540pt;height:896.3pt;z-index:-251648512" coordsize="68580,1138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">
              <v:rect id="Rectangle" o:spid="_x0000_s1027" style="position:absolute;left:685;top:27889;width:67817;height:69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" fillcolor="#1f497d" stroked="f" strokeweight="1pt">
                <v:fill opacity="13107f"/>
                <v:stroke miterlimit="4"/>
                <v:textbox inset="3pt,3pt,3pt,3pt"/>
              </v:rect>
              <v:rect id="Rectangle" o:spid="_x0000_s1028" style="position:absolute;top:27889;width:67849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" fillcolor="window" strokecolor="#1f497d" strokeweight="1pt">
                <v:stroke opacity="19789f" miterlimit="4"/>
                <v:path arrowok="t"/>
                <v:textbox inset="3pt,3pt,3pt,3pt"/>
              </v:rect>
              <v:rect id="Rectangle" o:spid="_x0000_s1029" style="position:absolute;top:27736;width:68580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" fillcolor="#1f497d" stroked="f" strokeweight="1pt">
                <v:stroke miterlimit="4"/>
                <v:textbox inset="3pt,3pt,3pt,3pt"/>
              </v:rect>
              <v:rect id="Rectangle 5" o:spid="_x0000_s1030" style="position:absolute;top:13106;width:68548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s1031" type="#_x0000_t75" alt="bubble design" style="position:absolute;width:68548;height:27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">
                <v:imagedata r:id="rId2" o:title="bubble design" cropbottom="38140f" cropright="699f"/>
              </v:shape>
              <v:rect id="Rectangle 17" o:spid="_x0000_s1032" style="position:absolute;top:104394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33" style="position:absolute;top:104241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" fillcolor="#1f497d [3215]" stroked="f" strokeweight="1pt">
                <v:stroke miterlimit="4"/>
                <v:textbox inset="3pt,3pt,3pt,3pt"/>
              </v:rect>
              <v:shape id="Round Same Side Corner Rectangle 14" o:spid="_x0000_s1034" style="position:absolute;left:2743;top:13106;width:8858;height:8572;rotation:180;visibility:visible;mso-wrap-style:square;v-text-anchor:middle" coordsize="885825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" path="m142878,l742947,v78909,,142878,63969,142878,142878l885825,857250r,l,857250r,l,142878c,63969,63969,,142878,xe" fillcolor="white [3212]" stroked="f" strokeweight="1pt">
                <v:path arrowok="t" o:connecttype="custom" o:connectlocs="142878,0;742947,0;885825,142878;885825,857250;885825,857250;0,857250;0,857250;0,142878;142878,0" o:connectangles="0,0,0,0,0,0,0,0,0"/>
              </v:shape>
              <v:shape id="Shape" o:spid="_x0000_s1035" style="position:absolute;left:5029;top:15925;width:4483;height:43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" path="m17011,6372l19825,4715c19091,3632,18173,2676,17133,1912l15542,4842v490,383,1040,893,1469,1530xm18357,9940r3243,c21478,8602,21172,7264,20621,6117l17867,7773v245,701,368,1402,490,2167xm15665,1019c14502,446,13278,64,11993,r,3377c12727,3441,13401,3632,14074,3950l15665,1019xm11198,18287v-2081,,-4039,-956,-5385,-2549l8567,14081,,8920,,19242,2998,17458v1958,2613,4957,4142,8200,4142c16644,21600,21172,17204,21600,11596r-3243,c17929,15356,14930,18287,11198,18287xm6914,4779l5324,1848c4283,2612,3365,3568,2631,4651l5446,6308c5874,5735,6364,5225,6914,4779xm10402,3377l10402,c9117,127,7832,446,6731,1019l8322,3887v612,-255,1346,-446,2080,-510xe" fillcolor="#1f497d [3215]" stroked="f" strokeweight="1pt">
                <v:stroke miterlimit="4" joinstyle="miter"/>
                <v:path arrowok="t" o:extrusionok="f" o:connecttype="custom" o:connectlocs="224156,215266;224156,215266;224156,215266;224156,215266" o:connectangles="0,90,180,27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proofState w:spelling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29B"/>
    <w:rsid w:val="00076559"/>
    <w:rsid w:val="000855A5"/>
    <w:rsid w:val="0009608E"/>
    <w:rsid w:val="000A1524"/>
    <w:rsid w:val="000B7CDB"/>
    <w:rsid w:val="000C75BF"/>
    <w:rsid w:val="000D388E"/>
    <w:rsid w:val="000E7CC3"/>
    <w:rsid w:val="00107AAD"/>
    <w:rsid w:val="00110721"/>
    <w:rsid w:val="001208B0"/>
    <w:rsid w:val="001257F0"/>
    <w:rsid w:val="001336A4"/>
    <w:rsid w:val="00162F83"/>
    <w:rsid w:val="001A199E"/>
    <w:rsid w:val="001B7115"/>
    <w:rsid w:val="001C5758"/>
    <w:rsid w:val="001F3E1B"/>
    <w:rsid w:val="00216054"/>
    <w:rsid w:val="002259B1"/>
    <w:rsid w:val="00247AA7"/>
    <w:rsid w:val="00250EFB"/>
    <w:rsid w:val="0025130C"/>
    <w:rsid w:val="00256391"/>
    <w:rsid w:val="002633EB"/>
    <w:rsid w:val="00263631"/>
    <w:rsid w:val="00265218"/>
    <w:rsid w:val="002656C5"/>
    <w:rsid w:val="00297472"/>
    <w:rsid w:val="002A093B"/>
    <w:rsid w:val="002A1DDE"/>
    <w:rsid w:val="002C5952"/>
    <w:rsid w:val="002C758F"/>
    <w:rsid w:val="002D3842"/>
    <w:rsid w:val="002E1621"/>
    <w:rsid w:val="00306174"/>
    <w:rsid w:val="00337C0F"/>
    <w:rsid w:val="00355E5F"/>
    <w:rsid w:val="00366F6D"/>
    <w:rsid w:val="003B4838"/>
    <w:rsid w:val="003B79BD"/>
    <w:rsid w:val="003C3D19"/>
    <w:rsid w:val="003E0129"/>
    <w:rsid w:val="003E1C7B"/>
    <w:rsid w:val="00431FD3"/>
    <w:rsid w:val="00435E8C"/>
    <w:rsid w:val="00463B35"/>
    <w:rsid w:val="00465579"/>
    <w:rsid w:val="004721E3"/>
    <w:rsid w:val="00482917"/>
    <w:rsid w:val="004848D6"/>
    <w:rsid w:val="004B36E0"/>
    <w:rsid w:val="004C23D4"/>
    <w:rsid w:val="004C2F50"/>
    <w:rsid w:val="00513FCE"/>
    <w:rsid w:val="005154F6"/>
    <w:rsid w:val="00536899"/>
    <w:rsid w:val="00562990"/>
    <w:rsid w:val="005644B6"/>
    <w:rsid w:val="00574429"/>
    <w:rsid w:val="005A3A54"/>
    <w:rsid w:val="005C4E65"/>
    <w:rsid w:val="005D124E"/>
    <w:rsid w:val="0062544C"/>
    <w:rsid w:val="006347B0"/>
    <w:rsid w:val="00654C64"/>
    <w:rsid w:val="00665E94"/>
    <w:rsid w:val="00670DA7"/>
    <w:rsid w:val="00674F12"/>
    <w:rsid w:val="00695171"/>
    <w:rsid w:val="006A46AE"/>
    <w:rsid w:val="006C7A40"/>
    <w:rsid w:val="006E329B"/>
    <w:rsid w:val="006F6463"/>
    <w:rsid w:val="0071089C"/>
    <w:rsid w:val="0079071F"/>
    <w:rsid w:val="007B52D2"/>
    <w:rsid w:val="007C1F7D"/>
    <w:rsid w:val="007D1B2E"/>
    <w:rsid w:val="007D4902"/>
    <w:rsid w:val="008374E8"/>
    <w:rsid w:val="00854AFE"/>
    <w:rsid w:val="008D3EE1"/>
    <w:rsid w:val="008E3531"/>
    <w:rsid w:val="0090219B"/>
    <w:rsid w:val="009B0D08"/>
    <w:rsid w:val="009B4104"/>
    <w:rsid w:val="009C63E8"/>
    <w:rsid w:val="009E6AC6"/>
    <w:rsid w:val="00A3321A"/>
    <w:rsid w:val="00A372B7"/>
    <w:rsid w:val="00A37C12"/>
    <w:rsid w:val="00A44C1A"/>
    <w:rsid w:val="00A61E98"/>
    <w:rsid w:val="00A64B26"/>
    <w:rsid w:val="00A873DE"/>
    <w:rsid w:val="00AC7198"/>
    <w:rsid w:val="00AE3FB7"/>
    <w:rsid w:val="00AE57F0"/>
    <w:rsid w:val="00AF5C1E"/>
    <w:rsid w:val="00B122BA"/>
    <w:rsid w:val="00B73CC5"/>
    <w:rsid w:val="00B91943"/>
    <w:rsid w:val="00BC1B68"/>
    <w:rsid w:val="00BD1ADB"/>
    <w:rsid w:val="00BF5642"/>
    <w:rsid w:val="00BF5A49"/>
    <w:rsid w:val="00C01DDF"/>
    <w:rsid w:val="00C02246"/>
    <w:rsid w:val="00C06FD2"/>
    <w:rsid w:val="00C16742"/>
    <w:rsid w:val="00C2067E"/>
    <w:rsid w:val="00C239BF"/>
    <w:rsid w:val="00C67B0A"/>
    <w:rsid w:val="00C87C2C"/>
    <w:rsid w:val="00CC642F"/>
    <w:rsid w:val="00CE5A85"/>
    <w:rsid w:val="00CF225C"/>
    <w:rsid w:val="00D255AD"/>
    <w:rsid w:val="00D4436A"/>
    <w:rsid w:val="00D65012"/>
    <w:rsid w:val="00DA6B53"/>
    <w:rsid w:val="00DB68BB"/>
    <w:rsid w:val="00DC13FB"/>
    <w:rsid w:val="00DC2ECA"/>
    <w:rsid w:val="00E30FC3"/>
    <w:rsid w:val="00E46711"/>
    <w:rsid w:val="00E53AFF"/>
    <w:rsid w:val="00E83A75"/>
    <w:rsid w:val="00E94F81"/>
    <w:rsid w:val="00EB37FE"/>
    <w:rsid w:val="00EC2EAE"/>
    <w:rsid w:val="00F02AC0"/>
    <w:rsid w:val="00F26BAC"/>
    <w:rsid w:val="00F27B67"/>
    <w:rsid w:val="00F6288B"/>
    <w:rsid w:val="00F6754B"/>
    <w:rsid w:val="00F76618"/>
    <w:rsid w:val="00F8443B"/>
    <w:rsid w:val="00FB3C15"/>
    <w:rsid w:val="00FC0271"/>
    <w:rsid w:val="00FD6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658EF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ranklin Gothic Book" w:eastAsia="Franklin Gothic Book" w:hAnsi="Franklin Gothic Boo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DC13FB"/>
    <w:pPr>
      <w:spacing w:after="240"/>
    </w:pPr>
    <w:rPr>
      <w:rFonts w:asciiTheme="minorHAnsi" w:hAnsiTheme="minorHAnsi"/>
      <w:color w:val="000000"/>
      <w:sz w:val="22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E53AFF"/>
  </w:style>
  <w:style w:type="paragraph" w:styleId="Voettekst">
    <w:name w:val="footer"/>
    <w:basedOn w:val="Standaard"/>
    <w:link w:val="Voettekst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semiHidden/>
    <w:rsid w:val="00E53AFF"/>
  </w:style>
  <w:style w:type="table" w:styleId="Tabelraster">
    <w:name w:val="Table Grid"/>
    <w:basedOn w:val="Standaardtabe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el">
    <w:name w:val="Title"/>
    <w:basedOn w:val="Standaard"/>
    <w:next w:val="Standaard"/>
    <w:link w:val="TitelChar"/>
    <w:qFormat/>
    <w:rsid w:val="0025130C"/>
    <w:pPr>
      <w:contextualSpacing/>
      <w:jc w:val="center"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elChar">
    <w:name w:val="Titel Char"/>
    <w:link w:val="Titel"/>
    <w:rsid w:val="0025130C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alweb">
    <w:name w:val="Normal (Web)"/>
    <w:basedOn w:val="Standaard"/>
    <w:uiPriority w:val="99"/>
    <w:semiHidden/>
    <w:rsid w:val="00265218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paragraph" w:customStyle="1" w:styleId="Text">
    <w:name w:val="Text"/>
    <w:basedOn w:val="Standaard"/>
    <w:next w:val="Standaard"/>
    <w:uiPriority w:val="1"/>
    <w:qFormat/>
    <w:rsid w:val="00265218"/>
  </w:style>
  <w:style w:type="paragraph" w:customStyle="1" w:styleId="BlueText">
    <w:name w:val="Blue Text"/>
    <w:basedOn w:val="Standaard"/>
    <w:uiPriority w:val="3"/>
    <w:qFormat/>
    <w:rsid w:val="00C16742"/>
    <w:pPr>
      <w:spacing w:after="120"/>
    </w:pPr>
    <w:rPr>
      <w:color w:val="1F497D" w:themeColor="text2"/>
    </w:rPr>
  </w:style>
  <w:style w:type="paragraph" w:customStyle="1" w:styleId="Contacts">
    <w:name w:val="Contacts"/>
    <w:basedOn w:val="Standaard"/>
    <w:uiPriority w:val="5"/>
    <w:qFormat/>
    <w:rsid w:val="005154F6"/>
    <w:pPr>
      <w:spacing w:after="0"/>
      <w:jc w:val="center"/>
    </w:pPr>
    <w:rPr>
      <w:caps/>
      <w:color w:val="1F497D" w:themeColor="text2"/>
      <w:sz w:val="20"/>
      <w:szCs w:val="20"/>
    </w:rPr>
  </w:style>
  <w:style w:type="character" w:styleId="Tekstvantijdelijkeaanduiding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Text"/>
    <w:uiPriority w:val="2"/>
    <w:qFormat/>
    <w:rsid w:val="001A199E"/>
    <w:rPr>
      <w:b/>
      <w:bCs/>
      <w:color w:val="000000" w:themeColor="text1"/>
      <w:sz w:val="24"/>
    </w:rPr>
  </w:style>
  <w:style w:type="paragraph" w:customStyle="1" w:styleId="BlueBoldText">
    <w:name w:val="Blue Bold Text"/>
    <w:basedOn w:val="BlueText"/>
    <w:uiPriority w:val="4"/>
    <w:qFormat/>
    <w:rsid w:val="00C16742"/>
    <w:rPr>
      <w:b/>
      <w:bCs/>
      <w:sz w:val="24"/>
    </w:rPr>
  </w:style>
  <w:style w:type="paragraph" w:customStyle="1" w:styleId="Notes">
    <w:name w:val="Notes"/>
    <w:basedOn w:val="BlueText"/>
    <w:uiPriority w:val="6"/>
    <w:qFormat/>
    <w:rsid w:val="001A199E"/>
    <w:rPr>
      <w:i/>
      <w:iCs/>
      <w:sz w:val="20"/>
    </w:rPr>
  </w:style>
  <w:style w:type="paragraph" w:customStyle="1" w:styleId="TextCentered">
    <w:name w:val="Text (Centered)"/>
    <w:basedOn w:val="Text"/>
    <w:semiHidden/>
    <w:rsid w:val="005C4E65"/>
    <w:pPr>
      <w:spacing w:after="120"/>
      <w:jc w:val="center"/>
    </w:pPr>
    <w:rPr>
      <w:rFonts w:eastAsia="Times New Roman"/>
      <w:szCs w:val="20"/>
    </w:rPr>
  </w:style>
  <w:style w:type="paragraph" w:customStyle="1" w:styleId="BoldTextCentered">
    <w:name w:val="Bold Text (Centered)"/>
    <w:basedOn w:val="BoldText"/>
    <w:semiHidden/>
    <w:rsid w:val="005C4E65"/>
    <w:pPr>
      <w:jc w:val="center"/>
    </w:pPr>
    <w:rPr>
      <w:rFonts w:eastAsia="Times New Roman"/>
      <w:szCs w:val="20"/>
    </w:rPr>
  </w:style>
  <w:style w:type="paragraph" w:customStyle="1" w:styleId="BoldTableText">
    <w:name w:val="Bold Table Text"/>
    <w:basedOn w:val="BoldText"/>
    <w:qFormat/>
    <w:rsid w:val="0079071F"/>
    <w:pPr>
      <w:jc w:val="center"/>
    </w:pPr>
  </w:style>
  <w:style w:type="character" w:styleId="Hyperlink">
    <w:name w:val="Hyperlink"/>
    <w:basedOn w:val="Standaardalinea-lettertype"/>
    <w:uiPriority w:val="99"/>
    <w:unhideWhenUsed/>
    <w:rsid w:val="000B7CDB"/>
    <w:rPr>
      <w:color w:val="0096D2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0B7C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86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nas\AppData\Roaming\Microsoft\Templates\Follow%20up%20letter%20healthcare.dotx" TargetMode="External"/></Relationship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E8013282D5D346AF30E6E8E23946A5" ma:contentTypeVersion="2" ma:contentTypeDescription="Een nieuw document maken." ma:contentTypeScope="" ma:versionID="da5ac9ca4aa3fdbe65ba31197fed4c8f">
  <xsd:schema xmlns:xsd="http://www.w3.org/2001/XMLSchema" xmlns:xs="http://www.w3.org/2001/XMLSchema" xmlns:p="http://schemas.microsoft.com/office/2006/metadata/properties" xmlns:ns2="a4e8218f-1b51-46ab-98cc-88fbd3e88712" targetNamespace="http://schemas.microsoft.com/office/2006/metadata/properties" ma:root="true" ma:fieldsID="1837b9ee7115447f0a813ff16936b91b" ns2:_="">
    <xsd:import namespace="a4e8218f-1b51-46ab-98cc-88fbd3e887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e8218f-1b51-46ab-98cc-88fbd3e887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F9AD60B-AF2B-41DF-8C57-6AA4C3B2E3E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DBFB996-C698-4356-9C9A-063120BB51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0871FC2-6EB2-4041-980F-C67F457F625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25DF2AF-1ABA-4A00-8174-9CACB7598E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e8218f-1b51-46ab-98cc-88fbd3e887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Follow up letter healthcare</Template>
  <TotalTime>0</TotalTime>
  <Pages>2</Pages>
  <Words>174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2022-11-16T01:06:00Z</dcterms:created>
  <dcterms:modified xsi:type="dcterms:W3CDTF">2022-11-16T01:06:00Z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0x01010036E8013282D5D346AF30E6E8E23946A5</vt:lpwstr>
  </property>
</Properties>
</file>